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A59E" w14:textId="3D09B3DB" w:rsidR="000B0A4B" w:rsidRPr="00093C6E" w:rsidRDefault="00234577">
      <w:pPr>
        <w:pStyle w:val="Nume"/>
        <w:rPr>
          <w:b w:val="0"/>
          <w:bCs/>
          <w:color w:val="1B1816" w:themeColor="background2" w:themeShade="1A"/>
        </w:rPr>
      </w:pPr>
      <w:r w:rsidRPr="00093C6E">
        <w:rPr>
          <w:b w:val="0"/>
          <w:bCs/>
          <w:color w:val="1B1816" w:themeColor="background2" w:themeShade="1A"/>
        </w:rPr>
        <w:t>OPRAN</w:t>
      </w:r>
      <w:r w:rsidR="00AC3C8B" w:rsidRPr="00093C6E">
        <w:rPr>
          <w:b w:val="0"/>
          <w:bCs/>
          <w:color w:val="1B1816" w:themeColor="background2" w:themeShade="1A"/>
        </w:rPr>
        <w:t xml:space="preserve"> rares-cristian </w:t>
      </w:r>
    </w:p>
    <w:p w14:paraId="03261E1E" w14:textId="1A378FC3" w:rsidR="00AF1931" w:rsidRPr="00093C6E" w:rsidRDefault="00FA0FC8">
      <w:pPr>
        <w:pStyle w:val="Informaiidecontact"/>
        <w:rPr>
          <w:bCs/>
          <w:color w:val="1B1816" w:themeColor="background2" w:themeShade="1A"/>
          <w:sz w:val="18"/>
          <w:szCs w:val="18"/>
        </w:rPr>
      </w:pPr>
      <w:r w:rsidRPr="00093C6E">
        <w:rPr>
          <w:bCs/>
          <w:color w:val="1B1816" w:themeColor="background2" w:themeShade="1A"/>
          <w:sz w:val="18"/>
          <w:szCs w:val="18"/>
        </w:rPr>
        <w:t>Brasov</w:t>
      </w:r>
      <w:r w:rsidR="00AD14F9" w:rsidRPr="00093C6E">
        <w:rPr>
          <w:bCs/>
          <w:color w:val="1B1816" w:themeColor="background2" w:themeShade="1A"/>
          <w:sz w:val="18"/>
          <w:szCs w:val="18"/>
        </w:rPr>
        <w:t xml:space="preserve"> </w:t>
      </w:r>
      <w:r w:rsidRPr="00093C6E">
        <w:rPr>
          <w:bCs/>
          <w:color w:val="1B1816" w:themeColor="background2" w:themeShade="1A"/>
          <w:sz w:val="18"/>
          <w:szCs w:val="18"/>
        </w:rPr>
        <w:t>|</w:t>
      </w:r>
      <w:r w:rsidR="00FC57BB" w:rsidRPr="00093C6E">
        <w:rPr>
          <w:bCs/>
          <w:color w:val="1B1816" w:themeColor="background2" w:themeShade="1A"/>
          <w:sz w:val="18"/>
          <w:szCs w:val="18"/>
        </w:rPr>
        <w:t xml:space="preserve"> </w:t>
      </w:r>
      <w:hyperlink r:id="rId8" w:history="1">
        <w:r w:rsidR="00FC57BB" w:rsidRPr="00093C6E">
          <w:rPr>
            <w:rStyle w:val="Hyperlink"/>
            <w:bCs/>
            <w:color w:val="1B1816" w:themeColor="background2" w:themeShade="1A"/>
            <w:sz w:val="18"/>
            <w:szCs w:val="18"/>
          </w:rPr>
          <w:t>opranrares6@gmail.com</w:t>
        </w:r>
      </w:hyperlink>
      <w:r w:rsidR="00FC57BB" w:rsidRPr="00093C6E">
        <w:rPr>
          <w:bCs/>
          <w:color w:val="1B1816" w:themeColor="background2" w:themeShade="1A"/>
          <w:sz w:val="18"/>
          <w:szCs w:val="18"/>
        </w:rPr>
        <w:t xml:space="preserve"> </w:t>
      </w:r>
      <w:r w:rsidRPr="00093C6E">
        <w:rPr>
          <w:bCs/>
          <w:color w:val="1B1816" w:themeColor="background2" w:themeShade="1A"/>
          <w:sz w:val="18"/>
          <w:szCs w:val="18"/>
        </w:rPr>
        <w:t>|</w:t>
      </w:r>
      <w:r w:rsidR="00FC57BB" w:rsidRPr="00093C6E">
        <w:rPr>
          <w:bCs/>
          <w:color w:val="1B1816" w:themeColor="background2" w:themeShade="1A"/>
          <w:sz w:val="18"/>
          <w:szCs w:val="18"/>
        </w:rPr>
        <w:t xml:space="preserve"> </w:t>
      </w:r>
      <w:r w:rsidR="00AF1931" w:rsidRPr="00093C6E">
        <w:rPr>
          <w:bCs/>
          <w:color w:val="1B1816" w:themeColor="background2" w:themeShade="1A"/>
          <w:sz w:val="18"/>
          <w:szCs w:val="18"/>
        </w:rPr>
        <w:t>01.01.2000</w:t>
      </w:r>
      <w:r w:rsidR="00AD14F9" w:rsidRPr="00093C6E">
        <w:rPr>
          <w:bCs/>
          <w:color w:val="1B1816" w:themeColor="background2" w:themeShade="1A"/>
          <w:sz w:val="18"/>
          <w:szCs w:val="18"/>
        </w:rPr>
        <w:t xml:space="preserve"> | 0774 577 087</w:t>
      </w:r>
    </w:p>
    <w:p w14:paraId="51EB2465" w14:textId="3F5E3909" w:rsidR="00BD2885" w:rsidRPr="009041A5" w:rsidRDefault="00FE68C3" w:rsidP="009041A5">
      <w:pPr>
        <w:pStyle w:val="Heading1"/>
        <w:rPr>
          <w:b w:val="0"/>
          <w:bCs/>
          <w:color w:val="1B1816" w:themeColor="background2" w:themeShade="1A"/>
        </w:rPr>
      </w:pPr>
      <w:r w:rsidRPr="00093C6E">
        <w:rPr>
          <w:b w:val="0"/>
          <w:bCs/>
          <w:color w:val="1B1816" w:themeColor="background2" w:themeShade="1A"/>
        </w:rPr>
        <w:t>About m</w:t>
      </w:r>
      <w:r w:rsidR="00984B3B" w:rsidRPr="00093C6E">
        <w:rPr>
          <w:b w:val="0"/>
          <w:bCs/>
          <w:color w:val="1B1816" w:themeColor="background2" w:themeShade="1A"/>
        </w:rPr>
        <w:t>E</w:t>
      </w:r>
    </w:p>
    <w:p w14:paraId="1E6B9FE1" w14:textId="5D7A7EC5" w:rsidR="0052116F" w:rsidRDefault="0052116F" w:rsidP="009041A5">
      <w:pPr>
        <w:rPr>
          <w:bCs/>
          <w:color w:val="1B1816" w:themeColor="background2" w:themeShade="1A"/>
        </w:rPr>
      </w:pPr>
      <w:r>
        <w:rPr>
          <w:bCs/>
          <w:color w:val="1B1816" w:themeColor="background2" w:themeShade="1A"/>
        </w:rPr>
        <w:t>My skills:</w:t>
      </w:r>
    </w:p>
    <w:p w14:paraId="650612E2" w14:textId="77777777" w:rsidR="009041A5" w:rsidRPr="009041A5" w:rsidRDefault="009041A5" w:rsidP="009041A5">
      <w:pPr>
        <w:rPr>
          <w:bCs/>
          <w:color w:val="1B1816" w:themeColor="background2" w:themeShade="1A"/>
        </w:rPr>
      </w:pPr>
    </w:p>
    <w:p w14:paraId="548F17AA" w14:textId="3D7EE2D1" w:rsidR="00F67A5F" w:rsidRDefault="005927F9" w:rsidP="009041A5">
      <w:pPr>
        <w:rPr>
          <w:bCs/>
          <w:color w:val="1B1816" w:themeColor="background2" w:themeShade="1A"/>
        </w:rPr>
      </w:pPr>
      <w:r w:rsidRPr="0052116F">
        <w:rPr>
          <w:bCs/>
          <w:color w:val="1B1816" w:themeColor="background2" w:themeShade="1A"/>
        </w:rPr>
        <w:t xml:space="preserve">Python ▪︎ Python Qt/AutoGUI ▪︎ Selenium ▪︎  </w:t>
      </w:r>
      <w:r w:rsidR="0006256C" w:rsidRPr="0052116F">
        <w:rPr>
          <w:bCs/>
          <w:color w:val="1B1816" w:themeColor="background2" w:themeShade="1A"/>
        </w:rPr>
        <w:t xml:space="preserve">Playwright </w:t>
      </w:r>
      <w:r w:rsidR="0052116F" w:rsidRPr="0052116F">
        <w:rPr>
          <w:bCs/>
          <w:color w:val="1B1816" w:themeColor="background2" w:themeShade="1A"/>
        </w:rPr>
        <w:t xml:space="preserve"> ▪︎  </w:t>
      </w:r>
      <w:r w:rsidR="00A25E2E" w:rsidRPr="0052116F">
        <w:rPr>
          <w:bCs/>
          <w:color w:val="1B1816" w:themeColor="background2" w:themeShade="1A"/>
        </w:rPr>
        <w:t>React Native</w:t>
      </w:r>
      <w:r w:rsidR="00435E67" w:rsidRPr="0052116F">
        <w:rPr>
          <w:bCs/>
          <w:color w:val="1B1816" w:themeColor="background2" w:themeShade="1A"/>
        </w:rPr>
        <w:t xml:space="preserve"> ▪︎ </w:t>
      </w:r>
      <w:r w:rsidR="000766C2">
        <w:rPr>
          <w:bCs/>
          <w:color w:val="1B1816" w:themeColor="background2" w:themeShade="1A"/>
        </w:rPr>
        <w:t xml:space="preserve"> </w:t>
      </w:r>
      <w:r w:rsidR="00A25E2E" w:rsidRPr="0052116F">
        <w:rPr>
          <w:bCs/>
          <w:color w:val="1B1816" w:themeColor="background2" w:themeShade="1A"/>
        </w:rPr>
        <w:t>C#</w:t>
      </w:r>
      <w:r w:rsidR="000E2431" w:rsidRPr="0052116F">
        <w:rPr>
          <w:bCs/>
          <w:color w:val="1B1816" w:themeColor="background2" w:themeShade="1A"/>
        </w:rPr>
        <w:t xml:space="preserve"> </w:t>
      </w:r>
      <w:r w:rsidR="001062D4">
        <w:rPr>
          <w:bCs/>
          <w:color w:val="1B1816" w:themeColor="background2" w:themeShade="1A"/>
        </w:rPr>
        <w:t>.NET</w:t>
      </w:r>
    </w:p>
    <w:p w14:paraId="5D3FBD81" w14:textId="77777777" w:rsidR="00126E8B" w:rsidRPr="0052116F" w:rsidRDefault="00126E8B" w:rsidP="009041A5">
      <w:pPr>
        <w:rPr>
          <w:bCs/>
          <w:color w:val="1B1816" w:themeColor="background2" w:themeShade="1A"/>
        </w:rPr>
      </w:pPr>
    </w:p>
    <w:p w14:paraId="51D16D45" w14:textId="09C9A28B" w:rsidR="0052116F" w:rsidRDefault="00CB6543" w:rsidP="009041A5">
      <w:pPr>
        <w:rPr>
          <w:bCs/>
          <w:color w:val="1B1816" w:themeColor="background2" w:themeShade="1A"/>
        </w:rPr>
      </w:pPr>
      <w:r w:rsidRPr="0052116F">
        <w:rPr>
          <w:bCs/>
          <w:color w:val="1B1816" w:themeColor="background2" w:themeShade="1A"/>
        </w:rPr>
        <w:t>Git</w:t>
      </w:r>
      <w:r w:rsidR="00F67A5F" w:rsidRPr="0052116F">
        <w:rPr>
          <w:bCs/>
          <w:color w:val="1B1816" w:themeColor="background2" w:themeShade="1A"/>
        </w:rPr>
        <w:t xml:space="preserve"> ▪︎ </w:t>
      </w:r>
      <w:r w:rsidRPr="0052116F">
        <w:rPr>
          <w:bCs/>
          <w:color w:val="1B1816" w:themeColor="background2" w:themeShade="1A"/>
        </w:rPr>
        <w:t xml:space="preserve"> Sourcetree</w:t>
      </w:r>
      <w:r w:rsidR="00F67A5F" w:rsidRPr="0052116F">
        <w:rPr>
          <w:bCs/>
          <w:color w:val="1B1816" w:themeColor="background2" w:themeShade="1A"/>
        </w:rPr>
        <w:t xml:space="preserve"> ▪︎ </w:t>
      </w:r>
      <w:r w:rsidRPr="0052116F">
        <w:rPr>
          <w:bCs/>
          <w:color w:val="1B1816" w:themeColor="background2" w:themeShade="1A"/>
        </w:rPr>
        <w:t>Bitbucket</w:t>
      </w:r>
      <w:r w:rsidR="00F67A5F" w:rsidRPr="0052116F">
        <w:rPr>
          <w:bCs/>
          <w:color w:val="1B1816" w:themeColor="background2" w:themeShade="1A"/>
        </w:rPr>
        <w:t xml:space="preserve"> ▪︎ </w:t>
      </w:r>
      <w:r w:rsidR="006436C8" w:rsidRPr="0052116F">
        <w:rPr>
          <w:bCs/>
          <w:color w:val="1B1816" w:themeColor="background2" w:themeShade="1A"/>
        </w:rPr>
        <w:t>F</w:t>
      </w:r>
      <w:r w:rsidR="00FC57BB" w:rsidRPr="0052116F">
        <w:rPr>
          <w:bCs/>
          <w:color w:val="1B1816" w:themeColor="background2" w:themeShade="1A"/>
        </w:rPr>
        <w:t>ileZilla</w:t>
      </w:r>
      <w:r w:rsidR="00FD1899" w:rsidRPr="0052116F">
        <w:rPr>
          <w:bCs/>
          <w:color w:val="1B1816" w:themeColor="background2" w:themeShade="1A"/>
        </w:rPr>
        <w:t xml:space="preserve"> ▪︎ XAMPP</w:t>
      </w:r>
    </w:p>
    <w:p w14:paraId="05972230" w14:textId="77777777" w:rsidR="00126E8B" w:rsidRPr="00126E8B" w:rsidRDefault="00126E8B" w:rsidP="009041A5">
      <w:pPr>
        <w:rPr>
          <w:bCs/>
          <w:color w:val="1B1816" w:themeColor="background2" w:themeShade="1A"/>
        </w:rPr>
      </w:pPr>
    </w:p>
    <w:p w14:paraId="7B97E388" w14:textId="4C8DF838" w:rsidR="00AA52A7" w:rsidRPr="0052116F" w:rsidRDefault="00F11022" w:rsidP="009041A5">
      <w:pPr>
        <w:rPr>
          <w:bCs/>
          <w:color w:val="1B1816" w:themeColor="background2" w:themeShade="1A"/>
        </w:rPr>
      </w:pPr>
      <w:r w:rsidRPr="0052116F">
        <w:rPr>
          <w:bCs/>
          <w:color w:val="1B1816" w:themeColor="background2" w:themeShade="1A"/>
        </w:rPr>
        <w:t>Archicad</w:t>
      </w:r>
      <w:r w:rsidR="00F67A5F" w:rsidRPr="0052116F">
        <w:rPr>
          <w:bCs/>
          <w:color w:val="1B1816" w:themeColor="background2" w:themeShade="1A"/>
        </w:rPr>
        <w:t xml:space="preserve"> ▪︎ </w:t>
      </w:r>
      <w:r w:rsidR="007D6F5B" w:rsidRPr="0052116F">
        <w:rPr>
          <w:bCs/>
          <w:color w:val="1B1816" w:themeColor="background2" w:themeShade="1A"/>
        </w:rPr>
        <w:t xml:space="preserve"> </w:t>
      </w:r>
      <w:r w:rsidR="00CB6543" w:rsidRPr="0052116F">
        <w:rPr>
          <w:bCs/>
          <w:color w:val="1B1816" w:themeColor="background2" w:themeShade="1A"/>
        </w:rPr>
        <w:t>Lumion</w:t>
      </w:r>
      <w:r w:rsidR="00F67A5F" w:rsidRPr="0052116F">
        <w:rPr>
          <w:bCs/>
          <w:color w:val="1B1816" w:themeColor="background2" w:themeShade="1A"/>
        </w:rPr>
        <w:t xml:space="preserve"> ▪︎  </w:t>
      </w:r>
      <w:r w:rsidR="00665E12" w:rsidRPr="0052116F">
        <w:rPr>
          <w:bCs/>
          <w:color w:val="1B1816" w:themeColor="background2" w:themeShade="1A"/>
        </w:rPr>
        <w:t>Autodesk 3DS Max</w:t>
      </w:r>
      <w:r w:rsidR="00E92D75" w:rsidRPr="0052116F">
        <w:rPr>
          <w:bCs/>
          <w:color w:val="1B1816" w:themeColor="background2" w:themeShade="1A"/>
        </w:rPr>
        <w:t xml:space="preserve"> </w:t>
      </w:r>
      <w:r w:rsidR="00F67A5F" w:rsidRPr="0052116F">
        <w:rPr>
          <w:bCs/>
          <w:color w:val="1B1816" w:themeColor="background2" w:themeShade="1A"/>
        </w:rPr>
        <w:t>▪︎ Maxscripting</w:t>
      </w:r>
    </w:p>
    <w:p w14:paraId="34DFFA34" w14:textId="77777777" w:rsidR="00002B49" w:rsidRPr="00093C6E" w:rsidRDefault="00002B49" w:rsidP="00F21208">
      <w:pPr>
        <w:rPr>
          <w:bCs/>
          <w:color w:val="1B1816" w:themeColor="background2" w:themeShade="1A"/>
        </w:rPr>
      </w:pPr>
    </w:p>
    <w:p w14:paraId="283EC5C0" w14:textId="62723B00" w:rsidR="001F05A6" w:rsidRPr="00093C6E" w:rsidRDefault="00B566EF" w:rsidP="00701CD6">
      <w:pPr>
        <w:pStyle w:val="Heading1"/>
        <w:rPr>
          <w:b w:val="0"/>
          <w:bCs/>
          <w:color w:val="1B1816" w:themeColor="background2" w:themeShade="1A"/>
        </w:rPr>
      </w:pPr>
      <w:r w:rsidRPr="00093C6E">
        <w:rPr>
          <w:b w:val="0"/>
          <w:bCs/>
          <w:color w:val="1B1816" w:themeColor="background2" w:themeShade="1A"/>
        </w:rPr>
        <w:t>Experience</w:t>
      </w:r>
    </w:p>
    <w:p w14:paraId="34401EC7" w14:textId="634E352B" w:rsidR="000A2D24" w:rsidRPr="00093C6E" w:rsidRDefault="007803EA" w:rsidP="000A2D24">
      <w:pPr>
        <w:pStyle w:val="ListBullet"/>
        <w:numPr>
          <w:ilvl w:val="0"/>
          <w:numId w:val="0"/>
        </w:numPr>
        <w:ind w:left="216" w:hanging="216"/>
        <w:rPr>
          <w:bCs/>
          <w:color w:val="1B1816" w:themeColor="background2" w:themeShade="1A"/>
        </w:rPr>
      </w:pPr>
      <w:r>
        <w:rPr>
          <w:b/>
          <w:color w:val="1B1816" w:themeColor="background2" w:themeShade="1A"/>
        </w:rPr>
        <w:t>SC CHRISTIAN GAVRILA SRL</w:t>
      </w:r>
      <w:r w:rsidR="00F67A5F" w:rsidRPr="00093C6E">
        <w:rPr>
          <w:b/>
          <w:color w:val="1B1816" w:themeColor="background2" w:themeShade="1A"/>
        </w:rPr>
        <w:t xml:space="preserve"> |</w:t>
      </w:r>
      <w:r w:rsidR="003F3DD7">
        <w:rPr>
          <w:b/>
          <w:color w:val="1B1816" w:themeColor="background2" w:themeShade="1A"/>
        </w:rPr>
        <w:t xml:space="preserve"> </w:t>
      </w:r>
      <w:r w:rsidR="00F67A5F" w:rsidRPr="00093C6E">
        <w:rPr>
          <w:b/>
          <w:color w:val="1B1816" w:themeColor="background2" w:themeShade="1A"/>
        </w:rPr>
        <w:t xml:space="preserve">Brasov  </w:t>
      </w:r>
    </w:p>
    <w:p w14:paraId="48031AAB" w14:textId="7D25E046" w:rsidR="00F67A5F" w:rsidRPr="00093C6E" w:rsidRDefault="00F67A5F" w:rsidP="000A2D24">
      <w:pPr>
        <w:pStyle w:val="ListBullet"/>
        <w:numPr>
          <w:ilvl w:val="0"/>
          <w:numId w:val="0"/>
        </w:numPr>
        <w:ind w:left="216" w:hanging="216"/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>Application Support Analyst | 2023-2024 (3 months)</w:t>
      </w:r>
    </w:p>
    <w:p w14:paraId="6448CF61" w14:textId="77777777" w:rsidR="00F67A5F" w:rsidRPr="00093C6E" w:rsidRDefault="00F67A5F" w:rsidP="000A2D24">
      <w:pPr>
        <w:pStyle w:val="ListBullet"/>
        <w:numPr>
          <w:ilvl w:val="0"/>
          <w:numId w:val="0"/>
        </w:numPr>
        <w:ind w:left="216" w:hanging="216"/>
        <w:rPr>
          <w:bCs/>
          <w:color w:val="1B1816" w:themeColor="background2" w:themeShade="1A"/>
        </w:rPr>
      </w:pPr>
    </w:p>
    <w:p w14:paraId="462511E0" w14:textId="62B61A36" w:rsidR="00F67A5F" w:rsidRPr="00093C6E" w:rsidRDefault="00F67A5F" w:rsidP="000A2D24">
      <w:pPr>
        <w:pStyle w:val="ListBullet"/>
        <w:numPr>
          <w:ilvl w:val="0"/>
          <w:numId w:val="0"/>
        </w:numPr>
        <w:ind w:left="216" w:hanging="216"/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 xml:space="preserve">I had a training that familiarized me with ERP. </w:t>
      </w:r>
    </w:p>
    <w:p w14:paraId="3D8EE96C" w14:textId="77777777" w:rsidR="00FD1899" w:rsidRPr="00093C6E" w:rsidRDefault="00FD1899" w:rsidP="00FD1899">
      <w:pPr>
        <w:pStyle w:val="ListBullet"/>
        <w:numPr>
          <w:ilvl w:val="0"/>
          <w:numId w:val="0"/>
        </w:numPr>
        <w:ind w:left="216" w:hanging="216"/>
        <w:rPr>
          <w:b/>
          <w:color w:val="1B1816" w:themeColor="background2" w:themeShade="1A"/>
        </w:rPr>
      </w:pPr>
    </w:p>
    <w:p w14:paraId="37257493" w14:textId="072CCFEE" w:rsidR="00E053E4" w:rsidRPr="00093C6E" w:rsidRDefault="00E053E4" w:rsidP="000A2D24">
      <w:pPr>
        <w:pStyle w:val="ListBullet"/>
        <w:numPr>
          <w:ilvl w:val="0"/>
          <w:numId w:val="0"/>
        </w:numPr>
        <w:ind w:left="216" w:hanging="216"/>
        <w:rPr>
          <w:b/>
          <w:color w:val="1B1816" w:themeColor="background2" w:themeShade="1A"/>
        </w:rPr>
      </w:pPr>
      <w:r w:rsidRPr="00093C6E">
        <w:rPr>
          <w:b/>
          <w:color w:val="1B1816" w:themeColor="background2" w:themeShade="1A"/>
        </w:rPr>
        <w:t xml:space="preserve">ASC </w:t>
      </w:r>
      <w:r w:rsidR="0052116F">
        <w:rPr>
          <w:b/>
          <w:color w:val="1B1816" w:themeColor="background2" w:themeShade="1A"/>
        </w:rPr>
        <w:t>CLOUD SOLUTIONS SRL</w:t>
      </w:r>
      <w:r w:rsidR="00586961">
        <w:rPr>
          <w:b/>
          <w:color w:val="1B1816" w:themeColor="background2" w:themeShade="1A"/>
        </w:rPr>
        <w:t xml:space="preserve"> </w:t>
      </w:r>
      <w:r w:rsidR="008015CF" w:rsidRPr="00093C6E">
        <w:rPr>
          <w:b/>
          <w:color w:val="1B1816" w:themeColor="background2" w:themeShade="1A"/>
        </w:rPr>
        <w:t>|</w:t>
      </w:r>
      <w:r w:rsidRPr="00093C6E">
        <w:rPr>
          <w:b/>
          <w:color w:val="1B1816" w:themeColor="background2" w:themeShade="1A"/>
        </w:rPr>
        <w:t xml:space="preserve"> Brasov</w:t>
      </w:r>
      <w:r w:rsidR="00E92D75" w:rsidRPr="00093C6E">
        <w:rPr>
          <w:b/>
          <w:color w:val="1B1816" w:themeColor="background2" w:themeShade="1A"/>
        </w:rPr>
        <w:t xml:space="preserve"> </w:t>
      </w:r>
    </w:p>
    <w:p w14:paraId="5C9E5B44" w14:textId="6ECAC1AD" w:rsidR="0037236A" w:rsidRPr="00093C6E" w:rsidRDefault="00E92D75" w:rsidP="000A2D24">
      <w:pPr>
        <w:pStyle w:val="ListBullet"/>
        <w:numPr>
          <w:ilvl w:val="0"/>
          <w:numId w:val="0"/>
        </w:numPr>
        <w:ind w:left="216" w:hanging="216"/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 xml:space="preserve">Software </w:t>
      </w:r>
      <w:r w:rsidR="00A55F3A" w:rsidRPr="00093C6E">
        <w:rPr>
          <w:bCs/>
          <w:color w:val="1B1816" w:themeColor="background2" w:themeShade="1A"/>
        </w:rPr>
        <w:t>Test Engineer</w:t>
      </w:r>
      <w:r w:rsidR="0037236A" w:rsidRPr="00093C6E">
        <w:rPr>
          <w:bCs/>
          <w:color w:val="1B1816" w:themeColor="background2" w:themeShade="1A"/>
        </w:rPr>
        <w:t xml:space="preserve"> </w:t>
      </w:r>
      <w:r w:rsidR="00B50CEC" w:rsidRPr="00093C6E">
        <w:rPr>
          <w:bCs/>
          <w:color w:val="1B1816" w:themeColor="background2" w:themeShade="1A"/>
        </w:rPr>
        <w:t>| 2022-2023</w:t>
      </w:r>
      <w:r w:rsidR="008015CF" w:rsidRPr="00093C6E">
        <w:rPr>
          <w:bCs/>
          <w:color w:val="1B1816" w:themeColor="background2" w:themeShade="1A"/>
        </w:rPr>
        <w:t xml:space="preserve"> (10 months)</w:t>
      </w:r>
    </w:p>
    <w:p w14:paraId="3D4CF743" w14:textId="77777777" w:rsidR="002208E0" w:rsidRPr="00093C6E" w:rsidRDefault="002208E0" w:rsidP="000A2D24">
      <w:pPr>
        <w:pStyle w:val="ListBullet"/>
        <w:numPr>
          <w:ilvl w:val="0"/>
          <w:numId w:val="0"/>
        </w:numPr>
        <w:ind w:left="216" w:hanging="216"/>
        <w:rPr>
          <w:bCs/>
          <w:color w:val="1B1816" w:themeColor="background2" w:themeShade="1A"/>
        </w:rPr>
      </w:pPr>
    </w:p>
    <w:p w14:paraId="0F2C5F59" w14:textId="0A18EB95" w:rsidR="001B4392" w:rsidRDefault="00145C00" w:rsidP="00145C00">
      <w:pPr>
        <w:pStyle w:val="ListBullet"/>
        <w:numPr>
          <w:ilvl w:val="0"/>
          <w:numId w:val="0"/>
        </w:numPr>
        <w:ind w:left="216" w:hanging="216"/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>I</w:t>
      </w:r>
      <w:r w:rsidR="00087874" w:rsidRPr="00093C6E">
        <w:rPr>
          <w:bCs/>
          <w:color w:val="1B1816" w:themeColor="background2" w:themeShade="1A"/>
        </w:rPr>
        <w:t>’ve</w:t>
      </w:r>
      <w:r w:rsidRPr="00093C6E">
        <w:rPr>
          <w:bCs/>
          <w:color w:val="1B1816" w:themeColor="background2" w:themeShade="1A"/>
        </w:rPr>
        <w:t xml:space="preserve"> worked in Recording Insights, where initially I was involved in manual testing, and later I was promoted to the automated testing team</w:t>
      </w:r>
      <w:r w:rsidR="00E92D75" w:rsidRPr="00093C6E">
        <w:rPr>
          <w:bCs/>
          <w:color w:val="1B1816" w:themeColor="background2" w:themeShade="1A"/>
        </w:rPr>
        <w:t>.</w:t>
      </w:r>
    </w:p>
    <w:p w14:paraId="221C1446" w14:textId="77777777" w:rsidR="00BA1EA9" w:rsidRPr="00093C6E" w:rsidRDefault="00BA1EA9" w:rsidP="00145C00">
      <w:pPr>
        <w:pStyle w:val="ListBullet"/>
        <w:numPr>
          <w:ilvl w:val="0"/>
          <w:numId w:val="0"/>
        </w:numPr>
        <w:ind w:left="216" w:hanging="216"/>
        <w:rPr>
          <w:bCs/>
          <w:color w:val="1B1816" w:themeColor="background2" w:themeShade="1A"/>
        </w:rPr>
      </w:pPr>
    </w:p>
    <w:p w14:paraId="27A92944" w14:textId="4B5CD601" w:rsidR="001B4392" w:rsidRDefault="00F67A5F" w:rsidP="00F67A5F">
      <w:pPr>
        <w:pStyle w:val="ListBullet"/>
        <w:numPr>
          <w:ilvl w:val="0"/>
          <w:numId w:val="0"/>
        </w:numPr>
        <w:rPr>
          <w:b/>
          <w:color w:val="1B1816" w:themeColor="background2" w:themeShade="1A"/>
        </w:rPr>
      </w:pPr>
      <w:r w:rsidRPr="00220FE6">
        <w:rPr>
          <w:b/>
          <w:color w:val="1B1816" w:themeColor="background2" w:themeShade="1A"/>
        </w:rPr>
        <w:t xml:space="preserve">Atlassian Jira </w:t>
      </w:r>
      <w:r w:rsidR="006C10A0">
        <w:rPr>
          <w:b/>
          <w:color w:val="1B1816" w:themeColor="background2" w:themeShade="1A"/>
        </w:rPr>
        <w:t xml:space="preserve"> </w:t>
      </w:r>
      <w:r w:rsidRPr="00220FE6">
        <w:rPr>
          <w:b/>
          <w:color w:val="1B1816" w:themeColor="background2" w:themeShade="1A"/>
        </w:rPr>
        <w:t>▪︎</w:t>
      </w:r>
      <w:r w:rsidR="006C10A0">
        <w:rPr>
          <w:b/>
          <w:color w:val="1B1816" w:themeColor="background2" w:themeShade="1A"/>
        </w:rPr>
        <w:t xml:space="preserve"> </w:t>
      </w:r>
      <w:r w:rsidRPr="00220FE6">
        <w:rPr>
          <w:b/>
          <w:color w:val="1B1816" w:themeColor="background2" w:themeShade="1A"/>
        </w:rPr>
        <w:t xml:space="preserve"> </w:t>
      </w:r>
      <w:r w:rsidR="00484B87">
        <w:rPr>
          <w:b/>
          <w:color w:val="1B1816" w:themeColor="background2" w:themeShade="1A"/>
        </w:rPr>
        <w:t>EMMA RPA</w:t>
      </w:r>
      <w:r w:rsidR="009771EC">
        <w:rPr>
          <w:b/>
          <w:color w:val="1B1816" w:themeColor="background2" w:themeShade="1A"/>
        </w:rPr>
        <w:t xml:space="preserve"> </w:t>
      </w:r>
      <w:r w:rsidR="006C10A0">
        <w:rPr>
          <w:b/>
          <w:color w:val="1B1816" w:themeColor="background2" w:themeShade="1A"/>
        </w:rPr>
        <w:t xml:space="preserve"> </w:t>
      </w:r>
      <w:r w:rsidR="00BE3CE4" w:rsidRPr="00220FE6">
        <w:rPr>
          <w:b/>
          <w:color w:val="1B1816" w:themeColor="background2" w:themeShade="1A"/>
        </w:rPr>
        <w:t>▪︎</w:t>
      </w:r>
      <w:r w:rsidR="006C10A0">
        <w:rPr>
          <w:b/>
          <w:color w:val="1B1816" w:themeColor="background2" w:themeShade="1A"/>
        </w:rPr>
        <w:t xml:space="preserve"> </w:t>
      </w:r>
      <w:r w:rsidR="00BE3CE4" w:rsidRPr="00220FE6">
        <w:rPr>
          <w:b/>
          <w:color w:val="1B1816" w:themeColor="background2" w:themeShade="1A"/>
        </w:rPr>
        <w:t xml:space="preserve"> Vmware</w:t>
      </w:r>
    </w:p>
    <w:p w14:paraId="45F428D7" w14:textId="77777777" w:rsidR="00912158" w:rsidRDefault="00912158" w:rsidP="00F67A5F">
      <w:pPr>
        <w:pStyle w:val="ListBullet"/>
        <w:numPr>
          <w:ilvl w:val="0"/>
          <w:numId w:val="0"/>
        </w:numPr>
        <w:rPr>
          <w:b/>
          <w:color w:val="1B1816" w:themeColor="background2" w:themeShade="1A"/>
        </w:rPr>
      </w:pPr>
    </w:p>
    <w:p w14:paraId="3245FF98" w14:textId="77777777" w:rsidR="00912158" w:rsidRDefault="00912158" w:rsidP="00F67A5F">
      <w:pPr>
        <w:pStyle w:val="ListBullet"/>
        <w:numPr>
          <w:ilvl w:val="0"/>
          <w:numId w:val="0"/>
        </w:numPr>
        <w:rPr>
          <w:b/>
          <w:color w:val="1B1816" w:themeColor="background2" w:themeShade="1A"/>
        </w:rPr>
      </w:pPr>
    </w:p>
    <w:p w14:paraId="274CEE90" w14:textId="77777777" w:rsidR="00912158" w:rsidRPr="00220FE6" w:rsidRDefault="00912158" w:rsidP="00F67A5F">
      <w:pPr>
        <w:pStyle w:val="ListBullet"/>
        <w:numPr>
          <w:ilvl w:val="0"/>
          <w:numId w:val="0"/>
        </w:numPr>
        <w:rPr>
          <w:b/>
          <w:color w:val="1B1816" w:themeColor="background2" w:themeShade="1A"/>
        </w:rPr>
      </w:pPr>
    </w:p>
    <w:p w14:paraId="51977B55" w14:textId="297B6782" w:rsidR="000B0A4B" w:rsidRPr="00093C6E" w:rsidRDefault="00B566EF">
      <w:pPr>
        <w:pStyle w:val="Heading1"/>
        <w:rPr>
          <w:b w:val="0"/>
          <w:bCs/>
          <w:color w:val="1B1816" w:themeColor="background2" w:themeShade="1A"/>
        </w:rPr>
      </w:pPr>
      <w:r w:rsidRPr="00093C6E">
        <w:rPr>
          <w:b w:val="0"/>
          <w:bCs/>
          <w:color w:val="1B1816" w:themeColor="background2" w:themeShade="1A"/>
        </w:rPr>
        <w:lastRenderedPageBreak/>
        <w:t>Education</w:t>
      </w:r>
    </w:p>
    <w:p w14:paraId="3AAB30CB" w14:textId="50459D63" w:rsidR="00733D30" w:rsidRPr="00093C6E" w:rsidRDefault="001B4392">
      <w:pPr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 xml:space="preserve">Bachelor’s degree (8.5) in </w:t>
      </w:r>
      <w:r w:rsidR="00442473" w:rsidRPr="00093C6E">
        <w:rPr>
          <w:bCs/>
          <w:color w:val="1B1816" w:themeColor="background2" w:themeShade="1A"/>
        </w:rPr>
        <w:t>Applied Computer Science</w:t>
      </w:r>
      <w:r w:rsidR="0005755C" w:rsidRPr="00093C6E">
        <w:rPr>
          <w:bCs/>
          <w:color w:val="1B1816" w:themeColor="background2" w:themeShade="1A"/>
        </w:rPr>
        <w:t xml:space="preserve"> </w:t>
      </w:r>
      <w:r w:rsidR="00733D30" w:rsidRPr="00093C6E">
        <w:rPr>
          <w:bCs/>
          <w:color w:val="1B1816" w:themeColor="background2" w:themeShade="1A"/>
        </w:rPr>
        <w:t xml:space="preserve">| </w:t>
      </w:r>
      <w:r w:rsidR="0001290B" w:rsidRPr="00093C6E">
        <w:rPr>
          <w:b/>
          <w:color w:val="1B1816" w:themeColor="background2" w:themeShade="1A"/>
        </w:rPr>
        <w:t>Transylvania University of Brașov</w:t>
      </w:r>
      <w:r w:rsidR="00733D30" w:rsidRPr="00093C6E">
        <w:rPr>
          <w:bCs/>
          <w:color w:val="1B1816" w:themeColor="background2" w:themeShade="1A"/>
        </w:rPr>
        <w:t xml:space="preserve"> | 2018-2021</w:t>
      </w:r>
    </w:p>
    <w:p w14:paraId="58230A97" w14:textId="77777777" w:rsidR="00912158" w:rsidRDefault="009634B3" w:rsidP="00357A39">
      <w:pPr>
        <w:rPr>
          <w:b/>
          <w:color w:val="1B1816" w:themeColor="background2" w:themeShade="1A"/>
        </w:rPr>
      </w:pPr>
      <w:r w:rsidRPr="008F64F4">
        <w:rPr>
          <w:b/>
          <w:color w:val="1B1816" w:themeColor="background2" w:themeShade="1A"/>
        </w:rPr>
        <w:t xml:space="preserve">Unity, C#, </w:t>
      </w:r>
      <w:r w:rsidR="008A3583" w:rsidRPr="008F64F4">
        <w:rPr>
          <w:b/>
          <w:color w:val="1B1816" w:themeColor="background2" w:themeShade="1A"/>
        </w:rPr>
        <w:t>Sourcetree</w:t>
      </w:r>
      <w:r w:rsidR="00552977" w:rsidRPr="008F64F4">
        <w:rPr>
          <w:b/>
          <w:color w:val="1B1816" w:themeColor="background2" w:themeShade="1A"/>
        </w:rPr>
        <w:t xml:space="preserve"> | </w:t>
      </w:r>
      <w:r w:rsidR="00846FA1" w:rsidRPr="008F64F4">
        <w:rPr>
          <w:b/>
          <w:color w:val="1B1816" w:themeColor="background2" w:themeShade="1A"/>
        </w:rPr>
        <w:t xml:space="preserve">Name of thesis: First </w:t>
      </w:r>
      <w:r w:rsidR="00295D70" w:rsidRPr="008F64F4">
        <w:rPr>
          <w:b/>
          <w:color w:val="1B1816" w:themeColor="background2" w:themeShade="1A"/>
        </w:rPr>
        <w:t>P</w:t>
      </w:r>
      <w:r w:rsidR="00846FA1" w:rsidRPr="008F64F4">
        <w:rPr>
          <w:b/>
          <w:color w:val="1B1816" w:themeColor="background2" w:themeShade="1A"/>
        </w:rPr>
        <w:t xml:space="preserve">erson </w:t>
      </w:r>
      <w:r w:rsidR="00295D70" w:rsidRPr="008F64F4">
        <w:rPr>
          <w:b/>
          <w:color w:val="1B1816" w:themeColor="background2" w:themeShade="1A"/>
        </w:rPr>
        <w:t>G</w:t>
      </w:r>
      <w:r w:rsidR="00846FA1" w:rsidRPr="008F64F4">
        <w:rPr>
          <w:b/>
          <w:color w:val="1B1816" w:themeColor="background2" w:themeShade="1A"/>
        </w:rPr>
        <w:t xml:space="preserve">ame </w:t>
      </w:r>
      <w:r w:rsidR="00295D70" w:rsidRPr="008F64F4">
        <w:rPr>
          <w:b/>
          <w:color w:val="1B1816" w:themeColor="background2" w:themeShade="1A"/>
        </w:rPr>
        <w:t>W</w:t>
      </w:r>
      <w:r w:rsidR="00846FA1" w:rsidRPr="008F64F4">
        <w:rPr>
          <w:b/>
          <w:color w:val="1B1816" w:themeColor="background2" w:themeShade="1A"/>
        </w:rPr>
        <w:t xml:space="preserve">ith </w:t>
      </w:r>
      <w:r w:rsidR="004C1CD2" w:rsidRPr="008F64F4">
        <w:rPr>
          <w:b/>
          <w:color w:val="1B1816" w:themeColor="background2" w:themeShade="1A"/>
        </w:rPr>
        <w:t xml:space="preserve">Puzzle </w:t>
      </w:r>
      <w:r w:rsidR="00846FA1" w:rsidRPr="008F64F4">
        <w:rPr>
          <w:b/>
          <w:color w:val="1B1816" w:themeColor="background2" w:themeShade="1A"/>
        </w:rPr>
        <w:t>Components</w:t>
      </w:r>
      <w:r w:rsidR="00357A39" w:rsidRPr="008F64F4">
        <w:rPr>
          <w:b/>
          <w:color w:val="1B1816" w:themeColor="background2" w:themeShade="1A"/>
        </w:rPr>
        <w:t xml:space="preserve"> </w:t>
      </w:r>
      <w:r w:rsidR="005E2A1C" w:rsidRPr="008F64F4">
        <w:rPr>
          <w:b/>
          <w:color w:val="1B1816" w:themeColor="background2" w:themeShade="1A"/>
        </w:rPr>
        <w:t xml:space="preserve">– </w:t>
      </w:r>
    </w:p>
    <w:p w14:paraId="5DDC6B67" w14:textId="435CBF48" w:rsidR="00B70066" w:rsidRPr="00093C6E" w:rsidRDefault="00B45B96" w:rsidP="00357A39">
      <w:pPr>
        <w:rPr>
          <w:b/>
          <w:color w:val="1B1816" w:themeColor="background2" w:themeShade="1A"/>
        </w:rPr>
      </w:pPr>
      <w:r w:rsidRPr="00093C6E">
        <w:rPr>
          <w:b/>
          <w:color w:val="1B1816" w:themeColor="background2" w:themeShade="1A"/>
        </w:rPr>
        <w:t>Studie</w:t>
      </w:r>
      <w:r w:rsidR="003308FA" w:rsidRPr="00093C6E">
        <w:rPr>
          <w:b/>
          <w:color w:val="1B1816" w:themeColor="background2" w:themeShade="1A"/>
        </w:rPr>
        <w:t xml:space="preserve">d </w:t>
      </w:r>
      <w:r w:rsidRPr="00093C6E">
        <w:rPr>
          <w:b/>
          <w:color w:val="1B1816" w:themeColor="background2" w:themeShade="1A"/>
        </w:rPr>
        <w:t>Objects:</w:t>
      </w:r>
    </w:p>
    <w:p w14:paraId="755E5639" w14:textId="77777777" w:rsidR="00B70066" w:rsidRPr="00093C6E" w:rsidRDefault="00B70066" w:rsidP="003308FA">
      <w:pPr>
        <w:pStyle w:val="ListParagraph"/>
        <w:numPr>
          <w:ilvl w:val="0"/>
          <w:numId w:val="32"/>
        </w:numPr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>C++</w:t>
      </w:r>
    </w:p>
    <w:p w14:paraId="3F1EBBB9" w14:textId="77777777" w:rsidR="00B70066" w:rsidRPr="00093C6E" w:rsidRDefault="00B70066" w:rsidP="003308FA">
      <w:pPr>
        <w:pStyle w:val="ListParagraph"/>
        <w:numPr>
          <w:ilvl w:val="0"/>
          <w:numId w:val="32"/>
        </w:numPr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>VRML</w:t>
      </w:r>
    </w:p>
    <w:p w14:paraId="1914898B" w14:textId="7CC579FC" w:rsidR="00B70066" w:rsidRPr="00093C6E" w:rsidRDefault="00B70066" w:rsidP="003308FA">
      <w:pPr>
        <w:pStyle w:val="ListParagraph"/>
        <w:numPr>
          <w:ilvl w:val="0"/>
          <w:numId w:val="32"/>
        </w:numPr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>Computer Game Development (Java, Stride</w:t>
      </w:r>
      <w:r w:rsidR="008E2479">
        <w:rPr>
          <w:bCs/>
          <w:color w:val="1B1816" w:themeColor="background2" w:themeShade="1A"/>
        </w:rPr>
        <w:t>, Unity</w:t>
      </w:r>
      <w:r w:rsidRPr="00093C6E">
        <w:rPr>
          <w:bCs/>
          <w:color w:val="1B1816" w:themeColor="background2" w:themeShade="1A"/>
        </w:rPr>
        <w:t>)</w:t>
      </w:r>
    </w:p>
    <w:p w14:paraId="021CD2E8" w14:textId="0592B756" w:rsidR="00E66A1D" w:rsidRPr="00093C6E" w:rsidRDefault="00E66A1D" w:rsidP="008C1BDC">
      <w:pPr>
        <w:pStyle w:val="ListParagraph"/>
        <w:numPr>
          <w:ilvl w:val="0"/>
          <w:numId w:val="32"/>
        </w:numPr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>Datenbanken</w:t>
      </w:r>
      <w:r w:rsidR="00795296">
        <w:rPr>
          <w:bCs/>
          <w:color w:val="1B1816" w:themeColor="background2" w:themeShade="1A"/>
        </w:rPr>
        <w:t xml:space="preserve"> </w:t>
      </w:r>
    </w:p>
    <w:p w14:paraId="44185430" w14:textId="43ED4B19" w:rsidR="0043201F" w:rsidRPr="00093C6E" w:rsidRDefault="00B70066" w:rsidP="003308FA">
      <w:pPr>
        <w:pStyle w:val="ListParagraph"/>
        <w:numPr>
          <w:ilvl w:val="0"/>
          <w:numId w:val="32"/>
        </w:numPr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>The laws of Computer Science</w:t>
      </w:r>
    </w:p>
    <w:p w14:paraId="78345041" w14:textId="77777777" w:rsidR="007A65D2" w:rsidRPr="00093C6E" w:rsidRDefault="007A65D2">
      <w:pPr>
        <w:rPr>
          <w:bCs/>
          <w:color w:val="1B1816" w:themeColor="background2" w:themeShade="1A"/>
        </w:rPr>
      </w:pPr>
    </w:p>
    <w:p w14:paraId="11176BEA" w14:textId="77777777" w:rsidR="00CB6543" w:rsidRPr="00093C6E" w:rsidRDefault="00CB6543">
      <w:pPr>
        <w:rPr>
          <w:bCs/>
          <w:color w:val="1B1816" w:themeColor="background2" w:themeShade="1A"/>
        </w:rPr>
      </w:pPr>
    </w:p>
    <w:p w14:paraId="6C847DD9" w14:textId="5316BD62" w:rsidR="000B0A4B" w:rsidRPr="00093C6E" w:rsidRDefault="002208E0">
      <w:pPr>
        <w:pStyle w:val="Heading1"/>
        <w:rPr>
          <w:b w:val="0"/>
          <w:bCs/>
          <w:color w:val="1B1816" w:themeColor="background2" w:themeShade="1A"/>
        </w:rPr>
      </w:pPr>
      <w:r w:rsidRPr="00093C6E">
        <w:rPr>
          <w:b w:val="0"/>
          <w:bCs/>
          <w:color w:val="1B1816" w:themeColor="background2" w:themeShade="1A"/>
        </w:rPr>
        <w:t xml:space="preserve">PERSONAL </w:t>
      </w:r>
      <w:r w:rsidR="00034DD2" w:rsidRPr="00093C6E">
        <w:rPr>
          <w:b w:val="0"/>
          <w:bCs/>
          <w:color w:val="1B1816" w:themeColor="background2" w:themeShade="1A"/>
        </w:rPr>
        <w:t>Projects</w:t>
      </w:r>
    </w:p>
    <w:p w14:paraId="46068981" w14:textId="2AADA3F7" w:rsidR="00831697" w:rsidRPr="00093C6E" w:rsidRDefault="00034DD2" w:rsidP="002208E0">
      <w:pPr>
        <w:pStyle w:val="ListBullet"/>
        <w:numPr>
          <w:ilvl w:val="0"/>
          <w:numId w:val="20"/>
        </w:numPr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 xml:space="preserve">Automation Tools </w:t>
      </w:r>
      <w:r w:rsidR="00804BEA" w:rsidRPr="00093C6E">
        <w:rPr>
          <w:bCs/>
          <w:color w:val="1B1816" w:themeColor="background2" w:themeShade="1A"/>
        </w:rPr>
        <w:t>– Unity</w:t>
      </w:r>
      <w:r w:rsidR="00450B14" w:rsidRPr="00093C6E">
        <w:rPr>
          <w:bCs/>
          <w:color w:val="1B1816" w:themeColor="background2" w:themeShade="1A"/>
        </w:rPr>
        <w:t xml:space="preserve"> 3D</w:t>
      </w:r>
      <w:r w:rsidR="00804BEA" w:rsidRPr="00093C6E">
        <w:rPr>
          <w:bCs/>
          <w:color w:val="1B1816" w:themeColor="background2" w:themeShade="1A"/>
        </w:rPr>
        <w:t xml:space="preserve"> – Procedural </w:t>
      </w:r>
      <w:r w:rsidR="00CB6543" w:rsidRPr="00093C6E">
        <w:rPr>
          <w:bCs/>
          <w:color w:val="1B1816" w:themeColor="background2" w:themeShade="1A"/>
        </w:rPr>
        <w:t>World Generators</w:t>
      </w:r>
      <w:r w:rsidR="002A3A4D" w:rsidRPr="00093C6E">
        <w:rPr>
          <w:bCs/>
          <w:color w:val="1B1816" w:themeColor="background2" w:themeShade="1A"/>
        </w:rPr>
        <w:t xml:space="preserve"> </w:t>
      </w:r>
      <w:r w:rsidR="002E5CD1" w:rsidRPr="00093C6E">
        <w:rPr>
          <w:bCs/>
          <w:color w:val="1B1816" w:themeColor="background2" w:themeShade="1A"/>
        </w:rPr>
        <w:t xml:space="preserve">&amp; Terrain Generation </w:t>
      </w:r>
      <w:r w:rsidR="002A3A4D" w:rsidRPr="00093C6E">
        <w:rPr>
          <w:bCs/>
          <w:color w:val="1B1816" w:themeColor="background2" w:themeShade="1A"/>
        </w:rPr>
        <w:t>(C#)</w:t>
      </w:r>
    </w:p>
    <w:p w14:paraId="787C180C" w14:textId="6E53CAA7" w:rsidR="005E2A1C" w:rsidRPr="0052116F" w:rsidRDefault="00953090" w:rsidP="0052116F">
      <w:pPr>
        <w:pStyle w:val="ListBullet"/>
        <w:numPr>
          <w:ilvl w:val="0"/>
          <w:numId w:val="20"/>
        </w:numPr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 xml:space="preserve">Multiplayer Games </w:t>
      </w:r>
      <w:r w:rsidR="002A3A4D" w:rsidRPr="00093C6E">
        <w:rPr>
          <w:bCs/>
          <w:color w:val="1B1816" w:themeColor="background2" w:themeShade="1A"/>
        </w:rPr>
        <w:t>(Unity)</w:t>
      </w:r>
    </w:p>
    <w:p w14:paraId="503A486A" w14:textId="77777777" w:rsidR="005E2A1C" w:rsidRDefault="00FF670E" w:rsidP="006D3C3A">
      <w:pPr>
        <w:pStyle w:val="ListBullet"/>
        <w:numPr>
          <w:ilvl w:val="0"/>
          <w:numId w:val="20"/>
        </w:numPr>
        <w:rPr>
          <w:bCs/>
          <w:color w:val="1B1816" w:themeColor="background2" w:themeShade="1A"/>
        </w:rPr>
      </w:pPr>
      <w:r w:rsidRPr="005E2A1C">
        <w:rPr>
          <w:bCs/>
          <w:color w:val="1B1816" w:themeColor="background2" w:themeShade="1A"/>
        </w:rPr>
        <w:t xml:space="preserve">HTML </w:t>
      </w:r>
      <w:r w:rsidR="005E2A1C" w:rsidRPr="005E2A1C">
        <w:rPr>
          <w:bCs/>
          <w:color w:val="1B1816" w:themeColor="background2" w:themeShade="1A"/>
        </w:rPr>
        <w:t>–</w:t>
      </w:r>
      <w:r w:rsidR="0022256F" w:rsidRPr="005E2A1C">
        <w:rPr>
          <w:bCs/>
          <w:color w:val="1B1816" w:themeColor="background2" w:themeShade="1A"/>
        </w:rPr>
        <w:t xml:space="preserve"> </w:t>
      </w:r>
      <w:r w:rsidR="005E2A1C" w:rsidRPr="005E2A1C">
        <w:rPr>
          <w:bCs/>
          <w:color w:val="1B1816" w:themeColor="background2" w:themeShade="1A"/>
        </w:rPr>
        <w:t>Creating 3D worlds with HTML and CSS</w:t>
      </w:r>
    </w:p>
    <w:p w14:paraId="671BCD28" w14:textId="1D89F2F4" w:rsidR="00FF670E" w:rsidRPr="005E2A1C" w:rsidRDefault="00B03A9D" w:rsidP="006D3C3A">
      <w:pPr>
        <w:pStyle w:val="ListBullet"/>
        <w:numPr>
          <w:ilvl w:val="0"/>
          <w:numId w:val="20"/>
        </w:numPr>
        <w:rPr>
          <w:bCs/>
          <w:color w:val="1B1816" w:themeColor="background2" w:themeShade="1A"/>
        </w:rPr>
      </w:pPr>
      <w:r w:rsidRPr="005E2A1C">
        <w:rPr>
          <w:bCs/>
          <w:color w:val="1B1816" w:themeColor="background2" w:themeShade="1A"/>
        </w:rPr>
        <w:t>Sound</w:t>
      </w:r>
      <w:r w:rsidR="00FF670E" w:rsidRPr="005E2A1C">
        <w:rPr>
          <w:bCs/>
          <w:color w:val="1B1816" w:themeColor="background2" w:themeShade="1A"/>
        </w:rPr>
        <w:t xml:space="preserve"> kit creator </w:t>
      </w:r>
      <w:r w:rsidR="007D6F5B" w:rsidRPr="005E2A1C">
        <w:rPr>
          <w:bCs/>
          <w:color w:val="1B1816" w:themeColor="background2" w:themeShade="1A"/>
        </w:rPr>
        <w:t>(Python)</w:t>
      </w:r>
    </w:p>
    <w:p w14:paraId="478A148A" w14:textId="14366703" w:rsidR="008867D9" w:rsidRPr="00093C6E" w:rsidRDefault="00E92D75" w:rsidP="00D878F1">
      <w:pPr>
        <w:pStyle w:val="ListBullet"/>
        <w:numPr>
          <w:ilvl w:val="0"/>
          <w:numId w:val="20"/>
        </w:numPr>
        <w:rPr>
          <w:bCs/>
          <w:color w:val="1B1816" w:themeColor="background2" w:themeShade="1A"/>
        </w:rPr>
      </w:pPr>
      <w:r w:rsidRPr="00093C6E">
        <w:rPr>
          <w:bCs/>
          <w:color w:val="1B1816" w:themeColor="background2" w:themeShade="1A"/>
        </w:rPr>
        <w:t>Desktop</w:t>
      </w:r>
      <w:r w:rsidR="008867D9" w:rsidRPr="00093C6E">
        <w:rPr>
          <w:bCs/>
          <w:color w:val="1B1816" w:themeColor="background2" w:themeShade="1A"/>
        </w:rPr>
        <w:t xml:space="preserve"> </w:t>
      </w:r>
      <w:r w:rsidRPr="00093C6E">
        <w:rPr>
          <w:bCs/>
          <w:color w:val="1B1816" w:themeColor="background2" w:themeShade="1A"/>
        </w:rPr>
        <w:t>automation tools</w:t>
      </w:r>
      <w:r w:rsidR="00752AE4">
        <w:rPr>
          <w:bCs/>
          <w:color w:val="1B1816" w:themeColor="background2" w:themeShade="1A"/>
        </w:rPr>
        <w:t xml:space="preserve"> (Python)</w:t>
      </w:r>
    </w:p>
    <w:p w14:paraId="239276E8" w14:textId="27F54F83" w:rsidR="005132CA" w:rsidRPr="00093C6E" w:rsidRDefault="005132CA" w:rsidP="00170340">
      <w:pPr>
        <w:pStyle w:val="ListBullet"/>
        <w:numPr>
          <w:ilvl w:val="0"/>
          <w:numId w:val="0"/>
        </w:numPr>
        <w:rPr>
          <w:bCs/>
          <w:color w:val="1B1816" w:themeColor="background2" w:themeShade="1A"/>
        </w:rPr>
      </w:pPr>
    </w:p>
    <w:p w14:paraId="61F72153" w14:textId="37C84515" w:rsidR="00170340" w:rsidRPr="00093C6E" w:rsidRDefault="00170340" w:rsidP="00170340">
      <w:pPr>
        <w:pStyle w:val="ListBullet"/>
        <w:numPr>
          <w:ilvl w:val="0"/>
          <w:numId w:val="0"/>
        </w:numPr>
        <w:rPr>
          <w:bCs/>
          <w:color w:val="1B1816" w:themeColor="background2" w:themeShade="1A"/>
        </w:rPr>
      </w:pPr>
    </w:p>
    <w:p w14:paraId="0380E436" w14:textId="706EB713" w:rsidR="008F0A1F" w:rsidRPr="00093C6E" w:rsidRDefault="008F0A1F" w:rsidP="00170340">
      <w:pPr>
        <w:pStyle w:val="ListBullet"/>
        <w:numPr>
          <w:ilvl w:val="0"/>
          <w:numId w:val="0"/>
        </w:numPr>
        <w:rPr>
          <w:bCs/>
          <w:color w:val="1B1816" w:themeColor="background2" w:themeShade="1A"/>
        </w:rPr>
      </w:pPr>
    </w:p>
    <w:sectPr w:rsidR="008F0A1F" w:rsidRPr="00093C6E">
      <w:footerReference w:type="default" r:id="rId9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F98A" w14:textId="77777777" w:rsidR="00BB3394" w:rsidRDefault="00BB3394">
      <w:r>
        <w:separator/>
      </w:r>
    </w:p>
  </w:endnote>
  <w:endnote w:type="continuationSeparator" w:id="0">
    <w:p w14:paraId="44CE097A" w14:textId="77777777" w:rsidR="00BB3394" w:rsidRDefault="00BB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2515" w14:textId="77777777" w:rsidR="000B0A4B" w:rsidRDefault="009C3CF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4406" w14:textId="77777777" w:rsidR="00BB3394" w:rsidRDefault="00BB3394">
      <w:r>
        <w:separator/>
      </w:r>
    </w:p>
  </w:footnote>
  <w:footnote w:type="continuationSeparator" w:id="0">
    <w:p w14:paraId="0ED2AA1C" w14:textId="77777777" w:rsidR="00BB3394" w:rsidRDefault="00BB3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73654"/>
    <w:multiLevelType w:val="hybridMultilevel"/>
    <w:tmpl w:val="702CB1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C528E"/>
    <w:multiLevelType w:val="hybridMultilevel"/>
    <w:tmpl w:val="B1301F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11397"/>
    <w:multiLevelType w:val="hybridMultilevel"/>
    <w:tmpl w:val="811A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A40FC"/>
    <w:multiLevelType w:val="hybridMultilevel"/>
    <w:tmpl w:val="0CFC83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36389"/>
    <w:multiLevelType w:val="hybridMultilevel"/>
    <w:tmpl w:val="920694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0B80CB4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A8775D"/>
    <w:multiLevelType w:val="hybridMultilevel"/>
    <w:tmpl w:val="EC68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A4F52"/>
    <w:multiLevelType w:val="hybridMultilevel"/>
    <w:tmpl w:val="6B24BD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81E5D"/>
    <w:multiLevelType w:val="hybridMultilevel"/>
    <w:tmpl w:val="38AA60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91205"/>
    <w:multiLevelType w:val="hybridMultilevel"/>
    <w:tmpl w:val="05501B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E3A93"/>
    <w:multiLevelType w:val="hybridMultilevel"/>
    <w:tmpl w:val="AFB43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A7DE8"/>
    <w:multiLevelType w:val="hybridMultilevel"/>
    <w:tmpl w:val="25F23A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929"/>
    <w:multiLevelType w:val="hybridMultilevel"/>
    <w:tmpl w:val="3566D8CA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107362"/>
    <w:multiLevelType w:val="hybridMultilevel"/>
    <w:tmpl w:val="6A08452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853E9"/>
    <w:multiLevelType w:val="hybridMultilevel"/>
    <w:tmpl w:val="B65ECA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41337"/>
    <w:multiLevelType w:val="hybridMultilevel"/>
    <w:tmpl w:val="43E63A38"/>
    <w:lvl w:ilvl="0" w:tplc="04090005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156AD"/>
    <w:multiLevelType w:val="hybridMultilevel"/>
    <w:tmpl w:val="C2969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84962"/>
    <w:multiLevelType w:val="hybridMultilevel"/>
    <w:tmpl w:val="FB2EC7FE"/>
    <w:lvl w:ilvl="0" w:tplc="3BFA3E6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B1769"/>
    <w:multiLevelType w:val="hybridMultilevel"/>
    <w:tmpl w:val="955C4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41CB9"/>
    <w:multiLevelType w:val="hybridMultilevel"/>
    <w:tmpl w:val="BFE0957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09019">
    <w:abstractNumId w:val="9"/>
  </w:num>
  <w:num w:numId="2" w16cid:durableId="1128818413">
    <w:abstractNumId w:val="18"/>
  </w:num>
  <w:num w:numId="3" w16cid:durableId="1012956284">
    <w:abstractNumId w:val="12"/>
  </w:num>
  <w:num w:numId="4" w16cid:durableId="522397574">
    <w:abstractNumId w:val="7"/>
  </w:num>
  <w:num w:numId="5" w16cid:durableId="1113279568">
    <w:abstractNumId w:val="6"/>
  </w:num>
  <w:num w:numId="6" w16cid:durableId="1320572763">
    <w:abstractNumId w:val="5"/>
  </w:num>
  <w:num w:numId="7" w16cid:durableId="1393888493">
    <w:abstractNumId w:val="4"/>
  </w:num>
  <w:num w:numId="8" w16cid:durableId="1409419722">
    <w:abstractNumId w:val="8"/>
  </w:num>
  <w:num w:numId="9" w16cid:durableId="1594971901">
    <w:abstractNumId w:val="3"/>
  </w:num>
  <w:num w:numId="10" w16cid:durableId="198856447">
    <w:abstractNumId w:val="2"/>
  </w:num>
  <w:num w:numId="11" w16cid:durableId="763575474">
    <w:abstractNumId w:val="1"/>
  </w:num>
  <w:num w:numId="12" w16cid:durableId="1661890148">
    <w:abstractNumId w:val="0"/>
  </w:num>
  <w:num w:numId="13" w16cid:durableId="743794959">
    <w:abstractNumId w:val="27"/>
  </w:num>
  <w:num w:numId="14" w16cid:durableId="1028408358">
    <w:abstractNumId w:val="17"/>
  </w:num>
  <w:num w:numId="15" w16cid:durableId="790055842">
    <w:abstractNumId w:val="22"/>
  </w:num>
  <w:num w:numId="16" w16cid:durableId="736903184">
    <w:abstractNumId w:val="25"/>
  </w:num>
  <w:num w:numId="17" w16cid:durableId="485434015">
    <w:abstractNumId w:val="23"/>
  </w:num>
  <w:num w:numId="18" w16cid:durableId="556236056">
    <w:abstractNumId w:val="24"/>
  </w:num>
  <w:num w:numId="19" w16cid:durableId="1880126753">
    <w:abstractNumId w:val="20"/>
  </w:num>
  <w:num w:numId="20" w16cid:durableId="1659990411">
    <w:abstractNumId w:val="14"/>
  </w:num>
  <w:num w:numId="21" w16cid:durableId="2139912628">
    <w:abstractNumId w:val="19"/>
  </w:num>
  <w:num w:numId="22" w16cid:durableId="1646472110">
    <w:abstractNumId w:val="31"/>
  </w:num>
  <w:num w:numId="23" w16cid:durableId="698244372">
    <w:abstractNumId w:val="13"/>
  </w:num>
  <w:num w:numId="24" w16cid:durableId="218248579">
    <w:abstractNumId w:val="29"/>
  </w:num>
  <w:num w:numId="25" w16cid:durableId="1246111306">
    <w:abstractNumId w:val="11"/>
  </w:num>
  <w:num w:numId="26" w16cid:durableId="1654522990">
    <w:abstractNumId w:val="15"/>
  </w:num>
  <w:num w:numId="27" w16cid:durableId="1645431723">
    <w:abstractNumId w:val="26"/>
  </w:num>
  <w:num w:numId="28" w16cid:durableId="1315330345">
    <w:abstractNumId w:val="21"/>
  </w:num>
  <w:num w:numId="29" w16cid:durableId="522013316">
    <w:abstractNumId w:val="28"/>
  </w:num>
  <w:num w:numId="30" w16cid:durableId="2072804928">
    <w:abstractNumId w:val="16"/>
  </w:num>
  <w:num w:numId="31" w16cid:durableId="1231116670">
    <w:abstractNumId w:val="30"/>
  </w:num>
  <w:num w:numId="32" w16cid:durableId="20846375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C8"/>
    <w:rsid w:val="0000277A"/>
    <w:rsid w:val="00002B49"/>
    <w:rsid w:val="0001290B"/>
    <w:rsid w:val="00021802"/>
    <w:rsid w:val="000333CF"/>
    <w:rsid w:val="00034DD2"/>
    <w:rsid w:val="00036855"/>
    <w:rsid w:val="00043870"/>
    <w:rsid w:val="00055992"/>
    <w:rsid w:val="000572CF"/>
    <w:rsid w:val="0005755C"/>
    <w:rsid w:val="0006256C"/>
    <w:rsid w:val="000766C2"/>
    <w:rsid w:val="000803E9"/>
    <w:rsid w:val="0008675B"/>
    <w:rsid w:val="00087874"/>
    <w:rsid w:val="00093C6E"/>
    <w:rsid w:val="000A2D24"/>
    <w:rsid w:val="000A3851"/>
    <w:rsid w:val="000B0A4B"/>
    <w:rsid w:val="000C39FD"/>
    <w:rsid w:val="000D28FA"/>
    <w:rsid w:val="000E2431"/>
    <w:rsid w:val="001062D4"/>
    <w:rsid w:val="00126E8B"/>
    <w:rsid w:val="00140E73"/>
    <w:rsid w:val="00145C00"/>
    <w:rsid w:val="00164391"/>
    <w:rsid w:val="0016668B"/>
    <w:rsid w:val="00170340"/>
    <w:rsid w:val="00196043"/>
    <w:rsid w:val="001A54A2"/>
    <w:rsid w:val="001B2F4A"/>
    <w:rsid w:val="001B4392"/>
    <w:rsid w:val="001F05A6"/>
    <w:rsid w:val="001F3934"/>
    <w:rsid w:val="0020585E"/>
    <w:rsid w:val="00212778"/>
    <w:rsid w:val="002208E0"/>
    <w:rsid w:val="00220FE6"/>
    <w:rsid w:val="0022256F"/>
    <w:rsid w:val="002230ED"/>
    <w:rsid w:val="00225D94"/>
    <w:rsid w:val="002300F7"/>
    <w:rsid w:val="00231B9D"/>
    <w:rsid w:val="00234577"/>
    <w:rsid w:val="00234724"/>
    <w:rsid w:val="002402A4"/>
    <w:rsid w:val="002632EF"/>
    <w:rsid w:val="00276E78"/>
    <w:rsid w:val="00295D70"/>
    <w:rsid w:val="0029730F"/>
    <w:rsid w:val="002A3A4D"/>
    <w:rsid w:val="002B11C0"/>
    <w:rsid w:val="002B3A8D"/>
    <w:rsid w:val="002E07B1"/>
    <w:rsid w:val="002E5CD1"/>
    <w:rsid w:val="003308FA"/>
    <w:rsid w:val="00334D19"/>
    <w:rsid w:val="00340322"/>
    <w:rsid w:val="00346083"/>
    <w:rsid w:val="00352A32"/>
    <w:rsid w:val="003548B5"/>
    <w:rsid w:val="00357A39"/>
    <w:rsid w:val="0037236A"/>
    <w:rsid w:val="00385567"/>
    <w:rsid w:val="00397E38"/>
    <w:rsid w:val="003B034E"/>
    <w:rsid w:val="003B4556"/>
    <w:rsid w:val="003C5DA6"/>
    <w:rsid w:val="003E3736"/>
    <w:rsid w:val="003F0B4A"/>
    <w:rsid w:val="003F1F1F"/>
    <w:rsid w:val="003F3DD7"/>
    <w:rsid w:val="00400503"/>
    <w:rsid w:val="00411746"/>
    <w:rsid w:val="004225AF"/>
    <w:rsid w:val="00425BA2"/>
    <w:rsid w:val="0043201F"/>
    <w:rsid w:val="0043272A"/>
    <w:rsid w:val="00435CAE"/>
    <w:rsid w:val="00435E67"/>
    <w:rsid w:val="00437561"/>
    <w:rsid w:val="004376BC"/>
    <w:rsid w:val="00442473"/>
    <w:rsid w:val="00450B14"/>
    <w:rsid w:val="004579FD"/>
    <w:rsid w:val="00470F7E"/>
    <w:rsid w:val="004811B8"/>
    <w:rsid w:val="00484B87"/>
    <w:rsid w:val="004A6FE9"/>
    <w:rsid w:val="004B2FBF"/>
    <w:rsid w:val="004C1CD2"/>
    <w:rsid w:val="004D4DEC"/>
    <w:rsid w:val="004F3813"/>
    <w:rsid w:val="004F5758"/>
    <w:rsid w:val="00500BD9"/>
    <w:rsid w:val="005132CA"/>
    <w:rsid w:val="00514F03"/>
    <w:rsid w:val="0052116F"/>
    <w:rsid w:val="00536106"/>
    <w:rsid w:val="0054521A"/>
    <w:rsid w:val="00552977"/>
    <w:rsid w:val="00586961"/>
    <w:rsid w:val="005913B2"/>
    <w:rsid w:val="005927F9"/>
    <w:rsid w:val="005A6AC2"/>
    <w:rsid w:val="005D59AF"/>
    <w:rsid w:val="005E2A1C"/>
    <w:rsid w:val="005F4312"/>
    <w:rsid w:val="0060019F"/>
    <w:rsid w:val="006147EB"/>
    <w:rsid w:val="00616F61"/>
    <w:rsid w:val="00630E99"/>
    <w:rsid w:val="006436C8"/>
    <w:rsid w:val="00646929"/>
    <w:rsid w:val="006617EA"/>
    <w:rsid w:val="00663115"/>
    <w:rsid w:val="00665E12"/>
    <w:rsid w:val="00672789"/>
    <w:rsid w:val="006B3063"/>
    <w:rsid w:val="006C10A0"/>
    <w:rsid w:val="006C4CB1"/>
    <w:rsid w:val="006C6375"/>
    <w:rsid w:val="006D376C"/>
    <w:rsid w:val="006D509D"/>
    <w:rsid w:val="006E06F6"/>
    <w:rsid w:val="006E189F"/>
    <w:rsid w:val="006E1CBE"/>
    <w:rsid w:val="006E39B1"/>
    <w:rsid w:val="006F5AA4"/>
    <w:rsid w:val="006F6503"/>
    <w:rsid w:val="00700B8D"/>
    <w:rsid w:val="00701CD6"/>
    <w:rsid w:val="00714DA1"/>
    <w:rsid w:val="007269B5"/>
    <w:rsid w:val="00730582"/>
    <w:rsid w:val="0073311D"/>
    <w:rsid w:val="00733D30"/>
    <w:rsid w:val="007340E4"/>
    <w:rsid w:val="00752AE4"/>
    <w:rsid w:val="00772521"/>
    <w:rsid w:val="00775339"/>
    <w:rsid w:val="007803EA"/>
    <w:rsid w:val="00785865"/>
    <w:rsid w:val="00795296"/>
    <w:rsid w:val="007A65D2"/>
    <w:rsid w:val="007C214B"/>
    <w:rsid w:val="007D220B"/>
    <w:rsid w:val="007D6F5B"/>
    <w:rsid w:val="007D75D3"/>
    <w:rsid w:val="007F67A0"/>
    <w:rsid w:val="008015CF"/>
    <w:rsid w:val="00804BEA"/>
    <w:rsid w:val="00810A69"/>
    <w:rsid w:val="00816012"/>
    <w:rsid w:val="008271B5"/>
    <w:rsid w:val="00831697"/>
    <w:rsid w:val="00836319"/>
    <w:rsid w:val="0084103A"/>
    <w:rsid w:val="00845250"/>
    <w:rsid w:val="00846FA1"/>
    <w:rsid w:val="008612E6"/>
    <w:rsid w:val="00881A5E"/>
    <w:rsid w:val="008867D9"/>
    <w:rsid w:val="008A3583"/>
    <w:rsid w:val="008A4243"/>
    <w:rsid w:val="008A58C6"/>
    <w:rsid w:val="008B0E3C"/>
    <w:rsid w:val="008C1BDC"/>
    <w:rsid w:val="008D71A8"/>
    <w:rsid w:val="008E1848"/>
    <w:rsid w:val="008E2479"/>
    <w:rsid w:val="008E401C"/>
    <w:rsid w:val="008F0A1F"/>
    <w:rsid w:val="008F643A"/>
    <w:rsid w:val="008F64F4"/>
    <w:rsid w:val="009041A5"/>
    <w:rsid w:val="00912158"/>
    <w:rsid w:val="009128B3"/>
    <w:rsid w:val="009264DA"/>
    <w:rsid w:val="00930EEF"/>
    <w:rsid w:val="009509A5"/>
    <w:rsid w:val="00953090"/>
    <w:rsid w:val="009634B3"/>
    <w:rsid w:val="009771EC"/>
    <w:rsid w:val="00984B3B"/>
    <w:rsid w:val="009951D4"/>
    <w:rsid w:val="009B430E"/>
    <w:rsid w:val="009C3CF2"/>
    <w:rsid w:val="009D1A61"/>
    <w:rsid w:val="009D2446"/>
    <w:rsid w:val="009D2ECA"/>
    <w:rsid w:val="009D60BE"/>
    <w:rsid w:val="009E39DF"/>
    <w:rsid w:val="009F0E1A"/>
    <w:rsid w:val="009F15D8"/>
    <w:rsid w:val="009F3D4B"/>
    <w:rsid w:val="00A17B23"/>
    <w:rsid w:val="00A25E2E"/>
    <w:rsid w:val="00A33947"/>
    <w:rsid w:val="00A36D2E"/>
    <w:rsid w:val="00A41159"/>
    <w:rsid w:val="00A55F3A"/>
    <w:rsid w:val="00A560C3"/>
    <w:rsid w:val="00A67A53"/>
    <w:rsid w:val="00A760C0"/>
    <w:rsid w:val="00A7759D"/>
    <w:rsid w:val="00A92E50"/>
    <w:rsid w:val="00A96B23"/>
    <w:rsid w:val="00AA4E88"/>
    <w:rsid w:val="00AA52A7"/>
    <w:rsid w:val="00AB4A28"/>
    <w:rsid w:val="00AC3C8B"/>
    <w:rsid w:val="00AD14F9"/>
    <w:rsid w:val="00AF061E"/>
    <w:rsid w:val="00AF1931"/>
    <w:rsid w:val="00B03554"/>
    <w:rsid w:val="00B03A9D"/>
    <w:rsid w:val="00B223F6"/>
    <w:rsid w:val="00B23CF3"/>
    <w:rsid w:val="00B40AA9"/>
    <w:rsid w:val="00B419F7"/>
    <w:rsid w:val="00B45B96"/>
    <w:rsid w:val="00B50CEC"/>
    <w:rsid w:val="00B566EF"/>
    <w:rsid w:val="00B60E16"/>
    <w:rsid w:val="00B64FC0"/>
    <w:rsid w:val="00B70066"/>
    <w:rsid w:val="00B77D36"/>
    <w:rsid w:val="00B94196"/>
    <w:rsid w:val="00B947F6"/>
    <w:rsid w:val="00BA1499"/>
    <w:rsid w:val="00BA182D"/>
    <w:rsid w:val="00BA1EA9"/>
    <w:rsid w:val="00BB3394"/>
    <w:rsid w:val="00BC384B"/>
    <w:rsid w:val="00BD2885"/>
    <w:rsid w:val="00BE3CE4"/>
    <w:rsid w:val="00BF0B5E"/>
    <w:rsid w:val="00BF29C6"/>
    <w:rsid w:val="00C07085"/>
    <w:rsid w:val="00C47322"/>
    <w:rsid w:val="00C53048"/>
    <w:rsid w:val="00C62815"/>
    <w:rsid w:val="00C770B0"/>
    <w:rsid w:val="00C77836"/>
    <w:rsid w:val="00C836DB"/>
    <w:rsid w:val="00C9527D"/>
    <w:rsid w:val="00C95784"/>
    <w:rsid w:val="00CB05B2"/>
    <w:rsid w:val="00CB6543"/>
    <w:rsid w:val="00CC01FC"/>
    <w:rsid w:val="00D32FF8"/>
    <w:rsid w:val="00D403F2"/>
    <w:rsid w:val="00D46DE9"/>
    <w:rsid w:val="00D47550"/>
    <w:rsid w:val="00D76647"/>
    <w:rsid w:val="00D77382"/>
    <w:rsid w:val="00D878F1"/>
    <w:rsid w:val="00DB30D3"/>
    <w:rsid w:val="00DD5721"/>
    <w:rsid w:val="00E053E4"/>
    <w:rsid w:val="00E13743"/>
    <w:rsid w:val="00E22120"/>
    <w:rsid w:val="00E25261"/>
    <w:rsid w:val="00E41BE6"/>
    <w:rsid w:val="00E42044"/>
    <w:rsid w:val="00E43064"/>
    <w:rsid w:val="00E4708C"/>
    <w:rsid w:val="00E54FC3"/>
    <w:rsid w:val="00E602E9"/>
    <w:rsid w:val="00E61748"/>
    <w:rsid w:val="00E62E21"/>
    <w:rsid w:val="00E66A1D"/>
    <w:rsid w:val="00E74752"/>
    <w:rsid w:val="00E768C0"/>
    <w:rsid w:val="00E8410C"/>
    <w:rsid w:val="00E92D75"/>
    <w:rsid w:val="00E96101"/>
    <w:rsid w:val="00E97095"/>
    <w:rsid w:val="00EB5CA4"/>
    <w:rsid w:val="00EC48D9"/>
    <w:rsid w:val="00EF7841"/>
    <w:rsid w:val="00F0325E"/>
    <w:rsid w:val="00F077D7"/>
    <w:rsid w:val="00F11022"/>
    <w:rsid w:val="00F21208"/>
    <w:rsid w:val="00F23003"/>
    <w:rsid w:val="00F25BFC"/>
    <w:rsid w:val="00F33E00"/>
    <w:rsid w:val="00F54A4C"/>
    <w:rsid w:val="00F67A5F"/>
    <w:rsid w:val="00F83192"/>
    <w:rsid w:val="00FA0FC8"/>
    <w:rsid w:val="00FB38E5"/>
    <w:rsid w:val="00FC57BB"/>
    <w:rsid w:val="00FD1899"/>
    <w:rsid w:val="00FD67FC"/>
    <w:rsid w:val="00FE0303"/>
    <w:rsid w:val="00FE68C3"/>
    <w:rsid w:val="00FF670E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9957F"/>
  <w15:chartTrackingRefBased/>
  <w15:docId w15:val="{BABE996A-F28C-8C4E-84D9-A6D506D7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ro-RO" w:eastAsia="ja-JP" w:bidi="ro-RO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iidecontact">
    <w:name w:val="Informații de contact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ume">
    <w:name w:val="Nu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A0FC8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5007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977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4283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07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860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50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9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ranrares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ie\Downloads\%7b2691A425-80C8-644F-ABD6-CD240BD2CF20%7dtf5000201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6F3F4-AF4D-4BB2-8FCF-33F33395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{2691A425-80C8-644F-ABD6-CD240BD2CF20}tf50002018</Template>
  <TotalTime>16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vfxy w65</dc:creator>
  <cp:keywords/>
  <dc:description/>
  <cp:lastModifiedBy>rares opran</cp:lastModifiedBy>
  <cp:revision>22</cp:revision>
  <dcterms:created xsi:type="dcterms:W3CDTF">2024-04-04T18:43:00Z</dcterms:created>
  <dcterms:modified xsi:type="dcterms:W3CDTF">2024-04-08T14:34:00Z</dcterms:modified>
</cp:coreProperties>
</file>